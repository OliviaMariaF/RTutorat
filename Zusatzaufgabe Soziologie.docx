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D4488" w14:textId="77777777" w:rsidR="006A5D9B" w:rsidRPr="006A5D9B" w:rsidRDefault="00D932A4" w:rsidP="004C5E7B">
      <w:pPr>
        <w:pStyle w:val="Title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Zusatzaufgabe Soziologie</w:t>
      </w:r>
    </w:p>
    <w:p w14:paraId="2B5ACCC8" w14:textId="354DF5E6" w:rsidR="006A5D9B" w:rsidRPr="00E44330" w:rsidRDefault="00D932A4" w:rsidP="004C5E7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44330">
        <w:rPr>
          <w:rFonts w:ascii="Arial" w:hAnsi="Arial" w:cs="Arial"/>
          <w:b/>
          <w:bCs/>
          <w:sz w:val="22"/>
          <w:szCs w:val="22"/>
        </w:rPr>
        <w:t>Aufgabe 1</w:t>
      </w:r>
      <w:r w:rsidR="00E44330" w:rsidRPr="00E44330">
        <w:rPr>
          <w:rFonts w:ascii="Arial" w:hAnsi="Arial" w:cs="Arial"/>
          <w:b/>
          <w:bCs/>
          <w:sz w:val="22"/>
          <w:szCs w:val="22"/>
        </w:rPr>
        <w:t>a</w:t>
      </w:r>
    </w:p>
    <w:p w14:paraId="556ED10C" w14:textId="0594656C" w:rsidR="00D932A4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Gender</w:t>
      </w:r>
      <w:r w:rsidR="003E4732">
        <w:rPr>
          <w:rFonts w:ascii="Arial" w:hAnsi="Arial" w:cs="Arial"/>
          <w:sz w:val="22"/>
          <w:szCs w:val="22"/>
        </w:rPr>
        <w:t xml:space="preserve"> – Dichotom </w:t>
      </w:r>
    </w:p>
    <w:p w14:paraId="1756A2A3" w14:textId="77777777" w:rsidR="00D932A4" w:rsidRPr="003E4732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3E4732">
        <w:rPr>
          <w:rFonts w:ascii="Arial" w:hAnsi="Arial" w:cs="Arial"/>
          <w:sz w:val="22"/>
          <w:szCs w:val="22"/>
          <w:lang w:val="en-GB"/>
        </w:rPr>
        <w:t>Race_ethnicity</w:t>
      </w:r>
      <w:r w:rsidR="003E4732" w:rsidRPr="003E4732">
        <w:rPr>
          <w:rFonts w:ascii="Arial" w:hAnsi="Arial" w:cs="Arial"/>
          <w:sz w:val="22"/>
          <w:szCs w:val="22"/>
          <w:lang w:val="en-GB"/>
        </w:rPr>
        <w:t xml:space="preserve"> – Ordinal, nicht </w:t>
      </w:r>
      <w:r w:rsidR="003E4732">
        <w:rPr>
          <w:rFonts w:ascii="Arial" w:hAnsi="Arial" w:cs="Arial"/>
          <w:sz w:val="22"/>
          <w:szCs w:val="22"/>
          <w:lang w:val="en-GB"/>
        </w:rPr>
        <w:t>numerisch</w:t>
      </w:r>
    </w:p>
    <w:p w14:paraId="71AA028E" w14:textId="075CD465" w:rsidR="00D932A4" w:rsidRPr="003E4732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3E4732">
        <w:rPr>
          <w:rFonts w:ascii="Arial" w:hAnsi="Arial" w:cs="Arial"/>
          <w:sz w:val="22"/>
          <w:szCs w:val="22"/>
          <w:lang w:val="en-GB"/>
        </w:rPr>
        <w:t>Parental_level_of_education</w:t>
      </w:r>
      <w:r w:rsidR="003E4732" w:rsidRPr="003E4732">
        <w:rPr>
          <w:rFonts w:ascii="Arial" w:hAnsi="Arial" w:cs="Arial"/>
          <w:sz w:val="22"/>
          <w:szCs w:val="22"/>
          <w:lang w:val="en-GB"/>
        </w:rPr>
        <w:t xml:space="preserve"> </w:t>
      </w:r>
      <w:r w:rsidR="003E4732">
        <w:rPr>
          <w:rFonts w:ascii="Arial" w:hAnsi="Arial" w:cs="Arial"/>
          <w:sz w:val="22"/>
          <w:szCs w:val="22"/>
          <w:lang w:val="en-GB"/>
        </w:rPr>
        <w:t>–</w:t>
      </w:r>
      <w:r w:rsidR="003E4732" w:rsidRPr="003E4732">
        <w:rPr>
          <w:rFonts w:ascii="Arial" w:hAnsi="Arial" w:cs="Arial"/>
          <w:sz w:val="22"/>
          <w:szCs w:val="22"/>
          <w:lang w:val="en-GB"/>
        </w:rPr>
        <w:t xml:space="preserve"> N</w:t>
      </w:r>
      <w:r w:rsidR="003E4732">
        <w:rPr>
          <w:rFonts w:ascii="Arial" w:hAnsi="Arial" w:cs="Arial"/>
          <w:sz w:val="22"/>
          <w:szCs w:val="22"/>
          <w:lang w:val="en-GB"/>
        </w:rPr>
        <w:t xml:space="preserve">ominal </w:t>
      </w:r>
    </w:p>
    <w:p w14:paraId="2230FC65" w14:textId="54B54838" w:rsidR="00D932A4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Lunch</w:t>
      </w:r>
      <w:r w:rsidR="003E4732">
        <w:rPr>
          <w:rFonts w:ascii="Arial" w:hAnsi="Arial" w:cs="Arial"/>
          <w:sz w:val="22"/>
          <w:szCs w:val="22"/>
        </w:rPr>
        <w:t xml:space="preserve"> – Dichotom </w:t>
      </w:r>
    </w:p>
    <w:p w14:paraId="4C4F7D71" w14:textId="1D628FB9" w:rsidR="00D932A4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Test_preparation_course</w:t>
      </w:r>
      <w:r w:rsidR="003E4732">
        <w:rPr>
          <w:rFonts w:ascii="Arial" w:hAnsi="Arial" w:cs="Arial"/>
          <w:sz w:val="22"/>
          <w:szCs w:val="22"/>
        </w:rPr>
        <w:t xml:space="preserve"> – Dichotom </w:t>
      </w:r>
    </w:p>
    <w:p w14:paraId="208C2E38" w14:textId="6B57825D" w:rsidR="00D932A4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Math_score</w:t>
      </w:r>
      <w:r w:rsidR="003E4732">
        <w:rPr>
          <w:rFonts w:ascii="Arial" w:hAnsi="Arial" w:cs="Arial"/>
          <w:sz w:val="22"/>
          <w:szCs w:val="22"/>
        </w:rPr>
        <w:t xml:space="preserve"> - Ratioskala</w:t>
      </w:r>
    </w:p>
    <w:p w14:paraId="3CD5EFD6" w14:textId="6A4094EA" w:rsidR="00D932A4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Reading_score</w:t>
      </w:r>
      <w:r w:rsidR="003E4732">
        <w:rPr>
          <w:rFonts w:ascii="Arial" w:hAnsi="Arial" w:cs="Arial"/>
          <w:sz w:val="22"/>
          <w:szCs w:val="22"/>
        </w:rPr>
        <w:t xml:space="preserve"> – Ratioskala </w:t>
      </w:r>
    </w:p>
    <w:p w14:paraId="765EC83E" w14:textId="234326BE" w:rsidR="00D932A4" w:rsidRDefault="00D932A4" w:rsidP="004C5E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Writing_score</w:t>
      </w:r>
      <w:r w:rsidR="003E4732">
        <w:rPr>
          <w:rFonts w:ascii="Arial" w:hAnsi="Arial" w:cs="Arial"/>
          <w:sz w:val="22"/>
          <w:szCs w:val="22"/>
        </w:rPr>
        <w:t xml:space="preserve"> </w:t>
      </w:r>
      <w:r w:rsidR="00E44330">
        <w:rPr>
          <w:rFonts w:ascii="Arial" w:hAnsi="Arial" w:cs="Arial"/>
          <w:sz w:val="22"/>
          <w:szCs w:val="22"/>
        </w:rPr>
        <w:t>–</w:t>
      </w:r>
      <w:r w:rsidR="003E4732">
        <w:rPr>
          <w:rFonts w:ascii="Arial" w:hAnsi="Arial" w:cs="Arial"/>
          <w:sz w:val="22"/>
          <w:szCs w:val="22"/>
        </w:rPr>
        <w:t xml:space="preserve"> Ratioskala</w:t>
      </w:r>
    </w:p>
    <w:p w14:paraId="7348C2AA" w14:textId="2F72661C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2516B91" w14:textId="6F55453C" w:rsidR="00E44330" w:rsidRPr="00E44330" w:rsidRDefault="00E44330" w:rsidP="004C5E7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4433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CD3493D" wp14:editId="748B9A04">
            <wp:simplePos x="0" y="0"/>
            <wp:positionH relativeFrom="column">
              <wp:posOffset>2209800</wp:posOffset>
            </wp:positionH>
            <wp:positionV relativeFrom="paragraph">
              <wp:posOffset>231140</wp:posOffset>
            </wp:positionV>
            <wp:extent cx="1842135" cy="2054225"/>
            <wp:effectExtent l="0" t="0" r="571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330">
        <w:rPr>
          <w:rFonts w:ascii="Arial" w:hAnsi="Arial" w:cs="Arial"/>
          <w:b/>
          <w:bCs/>
          <w:sz w:val="22"/>
          <w:szCs w:val="22"/>
        </w:rPr>
        <w:t>Aufgabe 1b</w:t>
      </w:r>
    </w:p>
    <w:p w14:paraId="31437A84" w14:textId="4F367B3B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2042F69" w14:textId="77777777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7CF5ED0" w14:textId="165F2688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B55E9D9" w14:textId="2569B486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33F4688" w14:textId="0D81B5B0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423D217" w14:textId="2D3F9C31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C57C37D" w14:textId="4DF37B62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0D14AE0" w14:textId="483238E9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9BE0BB3" w14:textId="1AD3AFB1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607CEBA" w14:textId="34927C9A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2C30146" w14:textId="731577E3" w:rsidR="00E44330" w:rsidRPr="00E44330" w:rsidRDefault="00E44330" w:rsidP="004C5E7B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44330">
        <w:rPr>
          <w:rFonts w:ascii="Arial" w:hAnsi="Arial" w:cs="Arial"/>
          <w:b/>
          <w:bCs/>
          <w:sz w:val="22"/>
          <w:szCs w:val="22"/>
        </w:rPr>
        <w:t>Aufgabe 1c</w:t>
      </w:r>
    </w:p>
    <w:p w14:paraId="6AB3140F" w14:textId="0958B1A6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Mittelwert = </w:t>
      </w:r>
      <w:r w:rsidRPr="00E44330">
        <w:rPr>
          <w:rFonts w:ascii="Arial" w:hAnsi="Arial" w:cs="Arial"/>
          <w:sz w:val="22"/>
          <w:szCs w:val="22"/>
        </w:rPr>
        <w:t>67.77067</w:t>
      </w:r>
    </w:p>
    <w:p w14:paraId="2AA3EE92" w14:textId="4E6F6DDA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Median = 68</w:t>
      </w:r>
    </w:p>
    <w:p w14:paraId="23D621A2" w14:textId="44CE8D6D" w:rsidR="00E44330" w:rsidRDefault="00E44330" w:rsidP="004C5E7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Der Median und der Mittelwert der Daten sind sehr nahe beieinander. </w:t>
      </w:r>
      <w:r w:rsidR="004C5E7B">
        <w:rPr>
          <w:rFonts w:ascii="Arial" w:hAnsi="Arial" w:cs="Arial"/>
          <w:sz w:val="22"/>
          <w:szCs w:val="22"/>
        </w:rPr>
        <w:t>Es ist also weder stark rechtsschief noch stark linksschief. Sehr grosse Ausreisser nach oben sind auch nicht vorhanden.</w:t>
      </w:r>
    </w:p>
    <w:p w14:paraId="4314643E" w14:textId="2ADEE485" w:rsidR="004C5E7B" w:rsidRDefault="004C5E7B" w:rsidP="004C5E7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Aufgabe 2c</w:t>
      </w:r>
    </w:p>
    <w:p w14:paraId="43F18348" w14:textId="529E6967" w:rsidR="004C5E7B" w:rsidRPr="004C5E7B" w:rsidRDefault="004C5E7B" w:rsidP="004C5E7B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Ein Schreibscore von </w:t>
      </w:r>
      <w:r w:rsidRPr="004C5E7B">
        <w:rPr>
          <w:rFonts w:ascii="Arial" w:hAnsi="Arial" w:cs="Arial"/>
          <w:bCs/>
          <w:sz w:val="22"/>
          <w:szCs w:val="22"/>
        </w:rPr>
        <w:t>75.53981</w:t>
      </w:r>
      <w:r>
        <w:rPr>
          <w:rFonts w:ascii="Arial" w:hAnsi="Arial" w:cs="Arial"/>
          <w:bCs/>
          <w:sz w:val="22"/>
          <w:szCs w:val="22"/>
        </w:rPr>
        <w:t xml:space="preserve"> wird bei einem Lesescore von 75 prognostiziert</w:t>
      </w:r>
      <w:bookmarkStart w:id="0" w:name="_GoBack"/>
      <w:bookmarkEnd w:id="0"/>
    </w:p>
    <w:sectPr w:rsidR="004C5E7B" w:rsidRPr="004C5E7B" w:rsidSect="006A5D9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17" w:right="2261" w:bottom="1134" w:left="1417" w:header="709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1FC30" w14:textId="77777777" w:rsidR="00885F40" w:rsidRDefault="00885F40" w:rsidP="00E2388B">
      <w:r>
        <w:separator/>
      </w:r>
    </w:p>
  </w:endnote>
  <w:endnote w:type="continuationSeparator" w:id="0">
    <w:p w14:paraId="03FCCEBF" w14:textId="77777777" w:rsidR="00885F40" w:rsidRDefault="00885F40" w:rsidP="00E2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29176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EEC86D" w14:textId="77777777" w:rsidR="00E2388B" w:rsidRDefault="00E2388B" w:rsidP="00AF4F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8BCC33" w14:textId="77777777" w:rsidR="00E2388B" w:rsidRDefault="00E2388B" w:rsidP="00E238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0"/>
        <w:szCs w:val="20"/>
        <w:lang w:val="en-GB"/>
      </w:rPr>
      <w:id w:val="-1224681688"/>
      <w:docPartObj>
        <w:docPartGallery w:val="Page Numbers (Bottom of Page)"/>
        <w:docPartUnique/>
      </w:docPartObj>
    </w:sdtPr>
    <w:sdtEndPr/>
    <w:sdtContent>
      <w:p w14:paraId="5FFC5836" w14:textId="77777777" w:rsidR="00E2388B" w:rsidRPr="006A5D9B" w:rsidRDefault="006A5D9B">
        <w:pPr>
          <w:pStyle w:val="Footer"/>
          <w:rPr>
            <w:rFonts w:ascii="Arial" w:hAnsi="Arial" w:cs="Arial"/>
            <w:sz w:val="20"/>
            <w:szCs w:val="20"/>
            <w:lang w:val="en-GB"/>
          </w:rPr>
        </w:pPr>
        <w:r w:rsidRPr="006A5D9B">
          <w:rPr>
            <w:rFonts w:ascii="Arial" w:hAnsi="Arial" w:cs="Arial"/>
            <w:sz w:val="20"/>
            <w:szCs w:val="20"/>
            <w:lang w:val="en-GB"/>
          </w:rPr>
          <w:t>Otto Moraes Biert</w:t>
        </w:r>
        <w:r w:rsidRPr="006A5D9B">
          <w:rPr>
            <w:rFonts w:ascii="Arial" w:hAnsi="Arial" w:cs="Arial"/>
            <w:sz w:val="20"/>
            <w:szCs w:val="20"/>
            <w:lang w:val="en-GB"/>
          </w:rPr>
          <w:tab/>
          <w:t>otto.moraesbiert@stud.unibas.ch</w:t>
        </w:r>
        <w:r w:rsidRPr="006A5D9B">
          <w:rPr>
            <w:rFonts w:ascii="Arial" w:hAnsi="Arial" w:cs="Arial"/>
            <w:sz w:val="20"/>
            <w:szCs w:val="20"/>
            <w:lang w:val="en-GB"/>
          </w:rPr>
          <w:tab/>
          <w:t>19-059-211</w:t>
        </w:r>
        <w:r w:rsidRPr="006A5D9B">
          <w:rPr>
            <w:rFonts w:ascii="Arial" w:hAnsi="Arial" w:cs="Arial"/>
            <w:noProof/>
            <w:sz w:val="20"/>
            <w:szCs w:val="20"/>
            <w:lang w:val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F80E6B" wp14:editId="0D4E13D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BC10D" w14:textId="77777777" w:rsidR="006A5D9B" w:rsidRPr="006A5D9B" w:rsidRDefault="006A5D9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A5D9B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6A5D9B">
                                <w:rPr>
                                  <w:color w:val="000000" w:themeColor="text1"/>
                                </w:rPr>
                                <w:instrText xml:space="preserve"> PAGE   \* MERGEFORMAT </w:instrText>
                              </w:r>
                              <w:r w:rsidRPr="006A5D9B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6A5D9B">
                                <w:rPr>
                                  <w:noProof/>
                                  <w:color w:val="000000" w:themeColor="text1"/>
                                </w:rPr>
                                <w:t>2</w:t>
                              </w:r>
                              <w:r w:rsidRPr="006A5D9B">
                                <w:rPr>
                                  <w:noProof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EF80E6B" id="Rectangle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JwFBqn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075BC10D" w14:textId="77777777" w:rsidR="006A5D9B" w:rsidRPr="006A5D9B" w:rsidRDefault="006A5D9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6A5D9B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6A5D9B">
                          <w:rPr>
                            <w:color w:val="000000" w:themeColor="text1"/>
                          </w:rPr>
                          <w:instrText xml:space="preserve"> PAGE   \* MERGEFORMAT </w:instrText>
                        </w:r>
                        <w:r w:rsidRPr="006A5D9B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6A5D9B">
                          <w:rPr>
                            <w:noProof/>
                            <w:color w:val="000000" w:themeColor="text1"/>
                          </w:rPr>
                          <w:t>2</w:t>
                        </w:r>
                        <w:r w:rsidRPr="006A5D9B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05AE3" w14:textId="77777777" w:rsidR="00AC3B84" w:rsidRDefault="00AC3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63BA9" w14:textId="77777777" w:rsidR="00885F40" w:rsidRDefault="00885F40" w:rsidP="00E2388B">
      <w:r>
        <w:separator/>
      </w:r>
    </w:p>
  </w:footnote>
  <w:footnote w:type="continuationSeparator" w:id="0">
    <w:p w14:paraId="30902DB4" w14:textId="77777777" w:rsidR="00885F40" w:rsidRDefault="00885F40" w:rsidP="00E23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4E0A6" w14:textId="77777777" w:rsidR="00AC3B84" w:rsidRDefault="00AC3B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FE4F4" w14:textId="77777777" w:rsidR="00E2388B" w:rsidRPr="006A5D9B" w:rsidRDefault="002C2DD1" w:rsidP="006A5D9B">
    <w:pPr>
      <w:pStyle w:val="Header"/>
      <w:ind w:right="-850"/>
      <w:rPr>
        <w:sz w:val="20"/>
        <w:szCs w:val="20"/>
      </w:rPr>
    </w:pPr>
    <w:r w:rsidRPr="006A5D9B">
      <w:rPr>
        <w:sz w:val="20"/>
        <w:szCs w:val="20"/>
      </w:rPr>
      <w:t>Universität Basel,</w:t>
    </w:r>
    <w:r w:rsidR="006A5D9B">
      <w:rPr>
        <w:sz w:val="20"/>
        <w:szCs w:val="20"/>
      </w:rPr>
      <w:t xml:space="preserve"> </w:t>
    </w:r>
    <w:r w:rsidR="00AC3B84">
      <w:rPr>
        <w:sz w:val="20"/>
        <w:szCs w:val="20"/>
      </w:rPr>
      <w:t>FS 20</w:t>
    </w:r>
    <w:r w:rsidR="006A5D9B">
      <w:rPr>
        <w:sz w:val="20"/>
        <w:szCs w:val="20"/>
      </w:rPr>
      <w:t>,</w:t>
    </w:r>
    <w:r w:rsidRPr="006A5D9B">
      <w:rPr>
        <w:sz w:val="20"/>
        <w:szCs w:val="20"/>
      </w:rPr>
      <w:t xml:space="preserve"> </w:t>
    </w:r>
    <w:r w:rsidR="006A5D9B" w:rsidRPr="006A5D9B">
      <w:rPr>
        <w:sz w:val="20"/>
        <w:szCs w:val="20"/>
      </w:rPr>
      <w:t>KURS</w:t>
    </w:r>
    <w:r w:rsidR="00E2388B" w:rsidRPr="006A5D9B">
      <w:rPr>
        <w:sz w:val="20"/>
        <w:szCs w:val="20"/>
      </w:rPr>
      <w:t xml:space="preserve">, </w:t>
    </w:r>
    <w:r w:rsidR="006A5D9B" w:rsidRPr="006A5D9B">
      <w:rPr>
        <w:sz w:val="20"/>
        <w:szCs w:val="20"/>
      </w:rPr>
      <w:t>DOZENT*IN</w:t>
    </w:r>
    <w:r w:rsidR="00221BB6" w:rsidRPr="006A5D9B">
      <w:rPr>
        <w:sz w:val="20"/>
        <w:szCs w:val="20"/>
      </w:rPr>
      <w:tab/>
    </w:r>
    <w:r w:rsidR="006A5D9B" w:rsidRPr="006A5D9B">
      <w:rPr>
        <w:sz w:val="20"/>
        <w:szCs w:val="20"/>
      </w:rPr>
      <w:tab/>
    </w:r>
    <w:r w:rsidR="00E2388B" w:rsidRPr="006A5D9B">
      <w:rPr>
        <w:sz w:val="20"/>
        <w:szCs w:val="20"/>
      </w:rPr>
      <w:t xml:space="preserve">Otto Moraes Biert, </w:t>
    </w:r>
    <w:r w:rsidR="006A5D9B" w:rsidRPr="006A5D9B">
      <w:rPr>
        <w:sz w:val="20"/>
        <w:szCs w:val="20"/>
      </w:rPr>
      <w:t>DATUM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F0FC9" w14:textId="77777777" w:rsidR="00AC3B84" w:rsidRDefault="00AC3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7837"/>
    <w:multiLevelType w:val="hybridMultilevel"/>
    <w:tmpl w:val="25103E9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02D2"/>
    <w:multiLevelType w:val="hybridMultilevel"/>
    <w:tmpl w:val="8208D03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A4"/>
    <w:rsid w:val="00037904"/>
    <w:rsid w:val="00060632"/>
    <w:rsid w:val="00132B6D"/>
    <w:rsid w:val="00153DAC"/>
    <w:rsid w:val="001620DE"/>
    <w:rsid w:val="001F3B59"/>
    <w:rsid w:val="002045E7"/>
    <w:rsid w:val="00221BB6"/>
    <w:rsid w:val="00251EDA"/>
    <w:rsid w:val="00290E99"/>
    <w:rsid w:val="002B0232"/>
    <w:rsid w:val="002C2DD1"/>
    <w:rsid w:val="003E4732"/>
    <w:rsid w:val="003F580B"/>
    <w:rsid w:val="00456E33"/>
    <w:rsid w:val="00486B6C"/>
    <w:rsid w:val="004C5E7B"/>
    <w:rsid w:val="00581C7B"/>
    <w:rsid w:val="00595031"/>
    <w:rsid w:val="005C5D23"/>
    <w:rsid w:val="005D72BC"/>
    <w:rsid w:val="00661514"/>
    <w:rsid w:val="006A42B2"/>
    <w:rsid w:val="006A5D9B"/>
    <w:rsid w:val="006B1903"/>
    <w:rsid w:val="006F3A85"/>
    <w:rsid w:val="00721E42"/>
    <w:rsid w:val="007431CE"/>
    <w:rsid w:val="007C46A3"/>
    <w:rsid w:val="007E4B5E"/>
    <w:rsid w:val="00885F40"/>
    <w:rsid w:val="00893A88"/>
    <w:rsid w:val="008A0209"/>
    <w:rsid w:val="008A5876"/>
    <w:rsid w:val="008B21C4"/>
    <w:rsid w:val="009458FE"/>
    <w:rsid w:val="009807D8"/>
    <w:rsid w:val="009857EB"/>
    <w:rsid w:val="009A60D5"/>
    <w:rsid w:val="009B22AC"/>
    <w:rsid w:val="00A40A95"/>
    <w:rsid w:val="00A811A9"/>
    <w:rsid w:val="00AC3B84"/>
    <w:rsid w:val="00AC714F"/>
    <w:rsid w:val="00AD1DAE"/>
    <w:rsid w:val="00AF4FF8"/>
    <w:rsid w:val="00C06AA4"/>
    <w:rsid w:val="00C43F57"/>
    <w:rsid w:val="00C858C5"/>
    <w:rsid w:val="00C87D02"/>
    <w:rsid w:val="00CF0745"/>
    <w:rsid w:val="00D60091"/>
    <w:rsid w:val="00D932A4"/>
    <w:rsid w:val="00E113B2"/>
    <w:rsid w:val="00E11758"/>
    <w:rsid w:val="00E11E31"/>
    <w:rsid w:val="00E2388B"/>
    <w:rsid w:val="00E340E3"/>
    <w:rsid w:val="00E44330"/>
    <w:rsid w:val="00EA5436"/>
    <w:rsid w:val="00F559AF"/>
    <w:rsid w:val="00FC38F6"/>
    <w:rsid w:val="00FC54E3"/>
    <w:rsid w:val="00FC5FCF"/>
    <w:rsid w:val="00F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205100"/>
  <w15:chartTrackingRefBased/>
  <w15:docId w15:val="{69E95F20-6B11-4927-A494-46C432CA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904"/>
    <w:pPr>
      <w:keepNext/>
      <w:keepLines/>
      <w:spacing w:before="120" w:after="120" w:line="360" w:lineRule="auto"/>
      <w:outlineLvl w:val="0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904"/>
    <w:pPr>
      <w:keepNext/>
      <w:keepLines/>
      <w:spacing w:before="120" w:after="120" w:line="360" w:lineRule="auto"/>
      <w:outlineLvl w:val="1"/>
    </w:pPr>
    <w:rPr>
      <w:rFonts w:ascii="Arial" w:eastAsiaTheme="majorEastAsia" w:hAnsi="Arial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88B"/>
  </w:style>
  <w:style w:type="paragraph" w:styleId="Footer">
    <w:name w:val="footer"/>
    <w:basedOn w:val="Normal"/>
    <w:link w:val="FooterChar"/>
    <w:uiPriority w:val="99"/>
    <w:unhideWhenUsed/>
    <w:rsid w:val="00E23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88B"/>
  </w:style>
  <w:style w:type="character" w:styleId="PageNumber">
    <w:name w:val="page number"/>
    <w:basedOn w:val="DefaultParagraphFont"/>
    <w:uiPriority w:val="99"/>
    <w:semiHidden/>
    <w:unhideWhenUsed/>
    <w:rsid w:val="00E2388B"/>
  </w:style>
  <w:style w:type="character" w:customStyle="1" w:styleId="Heading1Char">
    <w:name w:val="Heading 1 Char"/>
    <w:basedOn w:val="DefaultParagraphFont"/>
    <w:link w:val="Heading1"/>
    <w:uiPriority w:val="9"/>
    <w:rsid w:val="00037904"/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7431CE"/>
  </w:style>
  <w:style w:type="paragraph" w:styleId="Title">
    <w:name w:val="Title"/>
    <w:basedOn w:val="Normal"/>
    <w:next w:val="Normal"/>
    <w:link w:val="TitleChar"/>
    <w:uiPriority w:val="10"/>
    <w:qFormat/>
    <w:rsid w:val="008A02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71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72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B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37904"/>
    <w:rPr>
      <w:rFonts w:ascii="Arial" w:eastAsiaTheme="majorEastAsia" w:hAnsi="Arial" w:cstheme="majorBidi"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798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735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8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550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2313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30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165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72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34581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811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1966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5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510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0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476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387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tom\Documents\Custom%20Office%20Templates\SoziologieFS20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CE9CDE45272841A8B091CAA92A9333" ma:contentTypeVersion="9" ma:contentTypeDescription="Ein neues Dokument erstellen." ma:contentTypeScope="" ma:versionID="31dd2841f22c9b0cbcf0d4ce0a16334a">
  <xsd:schema xmlns:xsd="http://www.w3.org/2001/XMLSchema" xmlns:xs="http://www.w3.org/2001/XMLSchema" xmlns:p="http://schemas.microsoft.com/office/2006/metadata/properties" xmlns:ns3="30cf999d-c0ee-47a1-9fc5-906781a6a700" xmlns:ns4="17c75b3d-0315-408b-881a-46dbce01a710" targetNamespace="http://schemas.microsoft.com/office/2006/metadata/properties" ma:root="true" ma:fieldsID="b4c4b4279c2d915e867cc1f9ceb39cfd" ns3:_="" ns4:_="">
    <xsd:import namespace="30cf999d-c0ee-47a1-9fc5-906781a6a700"/>
    <xsd:import namespace="17c75b3d-0315-408b-881a-46dbce01a7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f999d-c0ee-47a1-9fc5-906781a6a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75b3d-0315-408b-881a-46dbce01a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Mar90</b:Tag>
    <b:SourceType>Book</b:SourceType>
    <b:Guid>{444CDA2F-B560-3348-BB19-70D26763ABFE}</b:Guid>
    <b:Title>Das Kapital - Kritik der Politischen Ökonomie</b:Title>
    <b:City>Berlin</b:City>
    <b:Publisher>Dietz Verlag</b:Publisher>
    <b:Year>1968 [1890]</b:Year>
    <b:Edition>4. Auflage</b:Edition>
    <b:Author>
      <b:Author>
        <b:NameList>
          <b:Person>
            <b:Last>Marx</b:Last>
            <b:First>Karl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67612FF-8F7B-41A5-99D9-0AFAE3F8CE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4E09D-1757-4024-A24D-1F426B30C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f999d-c0ee-47a1-9fc5-906781a6a700"/>
    <ds:schemaRef ds:uri="17c75b3d-0315-408b-881a-46dbce01a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32429D-1881-499F-BBD6-CADE13F4A1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70667F-C182-484B-BF7F-FB7D6413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SoziologieFS20</Template>
  <TotalTime>0</TotalTime>
  <Pages>1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ottom</dc:creator>
  <cp:keywords/>
  <dc:description/>
  <cp:lastModifiedBy>Otto Moraes</cp:lastModifiedBy>
  <cp:revision>4</cp:revision>
  <dcterms:created xsi:type="dcterms:W3CDTF">2020-06-05T10:05:00Z</dcterms:created>
  <dcterms:modified xsi:type="dcterms:W3CDTF">2020-06-09T13:26:00Z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0x01010060CE9CDE45272841A8B091CAA92A9333</vt:lpwstr>
  </property>
</Properties>
</file>